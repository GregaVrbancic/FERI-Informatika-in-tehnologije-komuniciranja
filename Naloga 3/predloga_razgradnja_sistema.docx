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771AE" w14:textId="77777777" w:rsidR="00F1084A" w:rsidRDefault="00F1084A" w:rsidP="006837C4"/>
    <w:p w14:paraId="3720E452" w14:textId="77777777" w:rsidR="009C4376" w:rsidRDefault="009C4376" w:rsidP="00D76383"/>
    <w:p w14:paraId="03E3FBE7" w14:textId="77777777" w:rsidR="00E61741" w:rsidRDefault="00E61741" w:rsidP="00D76383"/>
    <w:p w14:paraId="5C4385CA" w14:textId="77777777" w:rsidR="00E61741" w:rsidRDefault="00E61741" w:rsidP="00E61741">
      <w:pPr>
        <w:jc w:val="center"/>
        <w:rPr>
          <w:b/>
          <w:sz w:val="48"/>
        </w:rPr>
      </w:pPr>
    </w:p>
    <w:p w14:paraId="25706B0E" w14:textId="77777777" w:rsidR="00E61741" w:rsidRPr="00E61741" w:rsidRDefault="00266618" w:rsidP="00E61741">
      <w:pPr>
        <w:jc w:val="center"/>
        <w:rPr>
          <w:b/>
          <w:sz w:val="72"/>
        </w:rPr>
      </w:pPr>
      <w:r>
        <w:rPr>
          <w:b/>
          <w:sz w:val="72"/>
        </w:rPr>
        <w:t>RAZGRADNJA SISTEMA</w:t>
      </w:r>
    </w:p>
    <w:p w14:paraId="64C7B54D" w14:textId="77777777" w:rsidR="00E61741" w:rsidRDefault="00E61741" w:rsidP="00E61741">
      <w:pPr>
        <w:jc w:val="center"/>
        <w:rPr>
          <w:b/>
          <w:sz w:val="48"/>
        </w:rPr>
      </w:pPr>
    </w:p>
    <w:p w14:paraId="5C83342C" w14:textId="77777777" w:rsidR="00E61741" w:rsidRPr="00E61741" w:rsidRDefault="00266618" w:rsidP="00E61741">
      <w:pPr>
        <w:jc w:val="center"/>
        <w:rPr>
          <w:sz w:val="36"/>
        </w:rPr>
      </w:pPr>
      <w:r>
        <w:rPr>
          <w:sz w:val="36"/>
        </w:rPr>
        <w:t>3</w:t>
      </w:r>
      <w:r w:rsidR="00E61741" w:rsidRPr="00E61741">
        <w:rPr>
          <w:sz w:val="36"/>
        </w:rPr>
        <w:t>. naloga pri predmetu ITK</w:t>
      </w:r>
    </w:p>
    <w:p w14:paraId="307556B9" w14:textId="77777777" w:rsidR="00E61741" w:rsidRDefault="00E61741" w:rsidP="00D76383"/>
    <w:p w14:paraId="208CCFC6" w14:textId="77777777" w:rsidR="00E61741" w:rsidRDefault="00E61741" w:rsidP="00D76383"/>
    <w:p w14:paraId="550BAD3B" w14:textId="77777777" w:rsidR="00E61741" w:rsidRDefault="00E61741" w:rsidP="00D76383"/>
    <w:p w14:paraId="3C018328" w14:textId="77777777" w:rsidR="00E61741" w:rsidRDefault="00E61741" w:rsidP="00D76383">
      <w:pPr>
        <w:rPr>
          <w:b/>
          <w:sz w:val="24"/>
        </w:rPr>
      </w:pPr>
    </w:p>
    <w:p w14:paraId="21115D64" w14:textId="77777777" w:rsidR="00E61741" w:rsidRDefault="00E61741" w:rsidP="00D76383">
      <w:pPr>
        <w:rPr>
          <w:b/>
          <w:sz w:val="24"/>
        </w:rPr>
      </w:pPr>
    </w:p>
    <w:p w14:paraId="32388039" w14:textId="77777777" w:rsidR="00E61741" w:rsidRDefault="00E61741" w:rsidP="00D76383">
      <w:pPr>
        <w:rPr>
          <w:b/>
          <w:sz w:val="24"/>
        </w:rPr>
      </w:pPr>
    </w:p>
    <w:p w14:paraId="3C9BDBB4" w14:textId="77777777" w:rsidR="00E61741" w:rsidRDefault="00E61741" w:rsidP="00D76383">
      <w:pPr>
        <w:rPr>
          <w:b/>
          <w:sz w:val="24"/>
        </w:rPr>
      </w:pPr>
    </w:p>
    <w:p w14:paraId="42486FCB" w14:textId="77777777" w:rsidR="00E61741" w:rsidRDefault="00E61741" w:rsidP="00D76383">
      <w:pPr>
        <w:rPr>
          <w:b/>
          <w:sz w:val="24"/>
        </w:rPr>
      </w:pPr>
    </w:p>
    <w:p w14:paraId="6FF58BB2" w14:textId="77777777" w:rsidR="00E61741" w:rsidRDefault="00E61741" w:rsidP="00D76383">
      <w:pPr>
        <w:rPr>
          <w:b/>
          <w:sz w:val="24"/>
        </w:rPr>
      </w:pPr>
    </w:p>
    <w:p w14:paraId="39FD1A69" w14:textId="77777777" w:rsidR="00E61741" w:rsidRDefault="00E61741" w:rsidP="00D76383">
      <w:pPr>
        <w:rPr>
          <w:b/>
          <w:sz w:val="24"/>
        </w:rPr>
      </w:pPr>
    </w:p>
    <w:p w14:paraId="3DEAF39A" w14:textId="77777777" w:rsidR="00E61741" w:rsidRDefault="00E61741" w:rsidP="00D76383">
      <w:pPr>
        <w:rPr>
          <w:b/>
          <w:sz w:val="24"/>
        </w:rPr>
      </w:pPr>
    </w:p>
    <w:p w14:paraId="79904364" w14:textId="77777777" w:rsidR="00E61741" w:rsidRDefault="00E61741" w:rsidP="00D76383">
      <w:pPr>
        <w:rPr>
          <w:b/>
          <w:sz w:val="24"/>
        </w:rPr>
      </w:pPr>
    </w:p>
    <w:p w14:paraId="2E765B79" w14:textId="69BCA0D5" w:rsidR="00E61741" w:rsidRDefault="00E61741" w:rsidP="00D76383">
      <w:pPr>
        <w:rPr>
          <w:sz w:val="28"/>
        </w:rPr>
      </w:pPr>
      <w:r w:rsidRPr="00E61741">
        <w:rPr>
          <w:b/>
          <w:sz w:val="28"/>
        </w:rPr>
        <w:t>Avtor</w:t>
      </w:r>
      <w:r w:rsidR="00CB6B34">
        <w:rPr>
          <w:b/>
          <w:sz w:val="28"/>
        </w:rPr>
        <w:t>ji</w:t>
      </w:r>
      <w:r w:rsidRPr="00E61741">
        <w:rPr>
          <w:b/>
          <w:sz w:val="28"/>
        </w:rPr>
        <w:t>:</w:t>
      </w:r>
      <w:r w:rsidRPr="00E61741">
        <w:rPr>
          <w:sz w:val="28"/>
        </w:rPr>
        <w:t xml:space="preserve"> </w:t>
      </w:r>
      <w:r w:rsidR="00CB6B34" w:rsidRPr="00CB6B34">
        <w:rPr>
          <w:color w:val="FF0000"/>
          <w:sz w:val="28"/>
        </w:rPr>
        <w:t>Ekipa X (Ime1 Priimek1, Ime2 Priimek2, Ime3 Priimek3)</w:t>
      </w:r>
    </w:p>
    <w:p w14:paraId="0DA00C73" w14:textId="77777777" w:rsidR="00E61741" w:rsidRPr="00E61741" w:rsidRDefault="00E61741" w:rsidP="00D76383">
      <w:pPr>
        <w:rPr>
          <w:b/>
          <w:sz w:val="28"/>
        </w:rPr>
      </w:pPr>
      <w:r w:rsidRPr="00E61741">
        <w:rPr>
          <w:b/>
          <w:sz w:val="28"/>
        </w:rPr>
        <w:t xml:space="preserve">Smer študija: </w:t>
      </w:r>
      <w:r w:rsidR="00266618" w:rsidRPr="00266618">
        <w:rPr>
          <w:sz w:val="28"/>
        </w:rPr>
        <w:t>ITK VS</w:t>
      </w:r>
    </w:p>
    <w:p w14:paraId="500A42EF" w14:textId="60561E2D" w:rsidR="00E61741" w:rsidRPr="00E61741" w:rsidRDefault="00E61741" w:rsidP="00D76383">
      <w:pPr>
        <w:rPr>
          <w:sz w:val="28"/>
        </w:rPr>
      </w:pPr>
      <w:r w:rsidRPr="00E61741">
        <w:rPr>
          <w:b/>
          <w:sz w:val="28"/>
        </w:rPr>
        <w:t>Študijsko leto:</w:t>
      </w:r>
      <w:r w:rsidRPr="00E61741">
        <w:rPr>
          <w:sz w:val="28"/>
        </w:rPr>
        <w:t xml:space="preserve"> </w:t>
      </w:r>
      <w:r w:rsidR="00EC5A5C" w:rsidRPr="00EC5A5C">
        <w:rPr>
          <w:color w:val="FF0000"/>
          <w:sz w:val="28"/>
        </w:rPr>
        <w:t>202x/2x</w:t>
      </w:r>
    </w:p>
    <w:p w14:paraId="34B6BCA4" w14:textId="3D75AFC9" w:rsidR="00E61741" w:rsidRDefault="00E61741" w:rsidP="00E61741">
      <w:pPr>
        <w:pStyle w:val="Heading1"/>
      </w:pPr>
      <w:r>
        <w:br w:type="page"/>
      </w:r>
      <w:r w:rsidR="003D0201">
        <w:lastRenderedPageBreak/>
        <w:t>Uvod</w:t>
      </w:r>
      <w:r w:rsidR="001A5336">
        <w:t xml:space="preserve"> </w:t>
      </w:r>
    </w:p>
    <w:p w14:paraId="15A7B55E" w14:textId="105CE190" w:rsidR="003D0201" w:rsidRPr="00F120A8" w:rsidRDefault="00C67561" w:rsidP="00E61741">
      <w:pPr>
        <w:contextualSpacing/>
        <w:jc w:val="both"/>
        <w:rPr>
          <w:iCs/>
          <w:color w:val="FF0000"/>
        </w:rPr>
      </w:pPr>
      <w:r w:rsidRPr="00F120A8">
        <w:rPr>
          <w:iCs/>
          <w:color w:val="FF0000"/>
        </w:rPr>
        <w:t xml:space="preserve">Pripravite kratek opis </w:t>
      </w:r>
      <w:r w:rsidR="003152D3" w:rsidRPr="00F120A8">
        <w:rPr>
          <w:iCs/>
          <w:color w:val="FF0000"/>
        </w:rPr>
        <w:t>(cca. pol strani do ene strani)</w:t>
      </w:r>
      <w:r w:rsidRPr="00F120A8">
        <w:rPr>
          <w:iCs/>
          <w:color w:val="FF0000"/>
        </w:rPr>
        <w:t>, ki jasno</w:t>
      </w:r>
      <w:r w:rsidR="003152D3" w:rsidRPr="00F120A8">
        <w:rPr>
          <w:iCs/>
          <w:color w:val="FF0000"/>
        </w:rPr>
        <w:t xml:space="preserve"> opiše </w:t>
      </w:r>
      <w:r w:rsidR="00F120A8" w:rsidRPr="00F120A8">
        <w:rPr>
          <w:iCs/>
          <w:color w:val="FF0000"/>
        </w:rPr>
        <w:t xml:space="preserve">vaš izbran </w:t>
      </w:r>
      <w:r w:rsidR="003152D3" w:rsidRPr="00F120A8">
        <w:rPr>
          <w:iCs/>
          <w:color w:val="FF0000"/>
        </w:rPr>
        <w:t>sistem.</w:t>
      </w:r>
    </w:p>
    <w:p w14:paraId="0F92AD38" w14:textId="3DD58164" w:rsidR="00A80086" w:rsidRDefault="00A80086" w:rsidP="00E61741">
      <w:pPr>
        <w:contextualSpacing/>
        <w:jc w:val="both"/>
        <w:rPr>
          <w:iCs/>
        </w:rPr>
      </w:pPr>
    </w:p>
    <w:p w14:paraId="4BA91440" w14:textId="77777777" w:rsidR="00461A40" w:rsidRDefault="00461A40" w:rsidP="00E61741">
      <w:pPr>
        <w:contextualSpacing/>
        <w:jc w:val="both"/>
        <w:rPr>
          <w:iCs/>
        </w:rPr>
      </w:pPr>
    </w:p>
    <w:p w14:paraId="2A9574CA" w14:textId="77777777" w:rsidR="00A80086" w:rsidRDefault="00A80086" w:rsidP="00E61741">
      <w:pPr>
        <w:contextualSpacing/>
        <w:jc w:val="both"/>
        <w:rPr>
          <w:i/>
          <w:color w:val="FF0000"/>
        </w:rPr>
      </w:pPr>
    </w:p>
    <w:p w14:paraId="5DE583CE" w14:textId="77777777" w:rsidR="003D0201" w:rsidRDefault="003D0201">
      <w:pPr>
        <w:spacing w:after="0"/>
        <w:rPr>
          <w:i/>
          <w:color w:val="FF0000"/>
        </w:rPr>
      </w:pPr>
      <w:r>
        <w:rPr>
          <w:i/>
          <w:color w:val="FF0000"/>
        </w:rPr>
        <w:br w:type="page"/>
      </w:r>
    </w:p>
    <w:p w14:paraId="48FE5991" w14:textId="77777777" w:rsidR="003D0201" w:rsidRDefault="003D0201" w:rsidP="003D0201">
      <w:pPr>
        <w:pStyle w:val="Heading1"/>
      </w:pPr>
      <w:r>
        <w:lastRenderedPageBreak/>
        <w:t>Zainteresirani za projekt in opis uporabnikov</w:t>
      </w:r>
    </w:p>
    <w:p w14:paraId="15B56E47" w14:textId="3FC2FD5F" w:rsidR="003D0201" w:rsidRPr="00CC67C2" w:rsidRDefault="00CC67C2" w:rsidP="003D0201">
      <w:pPr>
        <w:rPr>
          <w:color w:val="FF0000"/>
        </w:rPr>
      </w:pPr>
      <w:r w:rsidRPr="00CC67C2">
        <w:rPr>
          <w:color w:val="FF0000"/>
        </w:rPr>
        <w:t>Sekcija vsebuje seznam zainteresiranih za projekt in seznam dejanskih uporabnikov sistema.</w:t>
      </w:r>
      <w:r w:rsidR="00FA1813">
        <w:rPr>
          <w:color w:val="FF0000"/>
        </w:rPr>
        <w:t xml:space="preserve"> </w:t>
      </w:r>
    </w:p>
    <w:p w14:paraId="791102A4" w14:textId="062144CF" w:rsidR="001E5D17" w:rsidRPr="00350F51" w:rsidRDefault="003D0201" w:rsidP="00350F51">
      <w:pPr>
        <w:pStyle w:val="Heading2"/>
      </w:pPr>
      <w:r>
        <w:t>Seznam zainteresiranih za projekt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8"/>
        <w:gridCol w:w="3052"/>
        <w:gridCol w:w="3286"/>
      </w:tblGrid>
      <w:tr w:rsidR="001E5D17" w14:paraId="10D30FA3" w14:textId="77777777" w:rsidTr="001E5D17">
        <w:tc>
          <w:tcPr>
            <w:tcW w:w="1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F43E4" w14:textId="1ABF8855" w:rsidR="001E5D17" w:rsidRPr="001E5D17" w:rsidRDefault="00A02632" w:rsidP="00B5516B">
            <w:pPr>
              <w:pStyle w:val="BodyText"/>
              <w:rPr>
                <w:rFonts w:asciiTheme="minorHAnsi" w:hAnsiTheme="minorHAnsi" w:cstheme="minorHAnsi"/>
                <w:noProof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 w:val="0"/>
                <w:sz w:val="22"/>
                <w:szCs w:val="22"/>
              </w:rPr>
              <w:t>Vloga</w:t>
            </w:r>
          </w:p>
        </w:tc>
        <w:tc>
          <w:tcPr>
            <w:tcW w:w="168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547A" w14:textId="77777777" w:rsidR="001E5D17" w:rsidRPr="001E5D17" w:rsidRDefault="001E5D17" w:rsidP="00B5516B">
            <w:pPr>
              <w:pStyle w:val="BodyText"/>
              <w:rPr>
                <w:rFonts w:asciiTheme="minorHAnsi" w:hAnsiTheme="minorHAnsi" w:cstheme="minorHAnsi"/>
                <w:noProof w:val="0"/>
                <w:sz w:val="22"/>
                <w:szCs w:val="22"/>
              </w:rPr>
            </w:pPr>
            <w:r w:rsidRPr="001E5D17">
              <w:rPr>
                <w:rFonts w:asciiTheme="minorHAnsi" w:hAnsiTheme="minorHAnsi" w:cstheme="minorHAnsi"/>
                <w:b/>
                <w:bCs/>
                <w:noProof w:val="0"/>
                <w:sz w:val="22"/>
                <w:szCs w:val="22"/>
              </w:rPr>
              <w:t>Opis</w:t>
            </w:r>
          </w:p>
        </w:tc>
        <w:tc>
          <w:tcPr>
            <w:tcW w:w="181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8D34" w14:textId="77777777" w:rsidR="001E5D17" w:rsidRPr="001E5D17" w:rsidRDefault="001E5D17" w:rsidP="00B5516B">
            <w:pPr>
              <w:pStyle w:val="BodyText"/>
              <w:rPr>
                <w:rFonts w:asciiTheme="minorHAnsi" w:hAnsiTheme="minorHAnsi" w:cstheme="minorHAnsi"/>
                <w:noProof w:val="0"/>
                <w:sz w:val="22"/>
                <w:szCs w:val="22"/>
              </w:rPr>
            </w:pPr>
            <w:r w:rsidRPr="001E5D17">
              <w:rPr>
                <w:rFonts w:asciiTheme="minorHAnsi" w:hAnsiTheme="minorHAnsi" w:cstheme="minorHAnsi"/>
                <w:b/>
                <w:bCs/>
                <w:noProof w:val="0"/>
                <w:sz w:val="22"/>
                <w:szCs w:val="22"/>
              </w:rPr>
              <w:t>Odgovornosti</w:t>
            </w:r>
          </w:p>
        </w:tc>
      </w:tr>
      <w:tr w:rsidR="001E5D17" w14:paraId="7E752A24" w14:textId="77777777" w:rsidTr="00A02632">
        <w:tc>
          <w:tcPr>
            <w:tcW w:w="1501" w:type="pct"/>
            <w:tcBorders>
              <w:top w:val="nil"/>
              <w:left w:val="single" w:sz="6" w:space="0" w:color="000000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8A8E" w14:textId="4BECDD7C" w:rsidR="00FD581A" w:rsidRPr="00350F51" w:rsidRDefault="00A02632" w:rsidP="00B5516B">
            <w:pPr>
              <w:pStyle w:val="infoblue"/>
              <w:ind w:left="0"/>
              <w:jc w:val="left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 w:rsidRPr="00A02632"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>Vloga 1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F0EC0" w14:textId="1FFBCE27" w:rsidR="00FD581A" w:rsidRPr="00350F51" w:rsidRDefault="00FD581A" w:rsidP="00B5516B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 w:rsidRPr="00350F51"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  <w:t xml:space="preserve"> 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21B6" w14:textId="7E618C95" w:rsidR="00D66B77" w:rsidRPr="001E5D17" w:rsidRDefault="00D66B77" w:rsidP="00FD581A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</w:pPr>
          </w:p>
        </w:tc>
      </w:tr>
      <w:tr w:rsidR="00A02632" w14:paraId="36FB0A80" w14:textId="77777777" w:rsidTr="00A02632">
        <w:tc>
          <w:tcPr>
            <w:tcW w:w="1501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7C39" w14:textId="6A374259" w:rsidR="00A02632" w:rsidRPr="00350F51" w:rsidRDefault="00A02632" w:rsidP="00B5516B">
            <w:pPr>
              <w:pStyle w:val="infoblue"/>
              <w:ind w:left="0"/>
              <w:jc w:val="left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 w:rsidRPr="00A02632"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 xml:space="preserve">Vloga </w:t>
            </w:r>
            <w:r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>2</w:t>
            </w:r>
          </w:p>
        </w:tc>
        <w:tc>
          <w:tcPr>
            <w:tcW w:w="1685" w:type="pct"/>
            <w:tcBorders>
              <w:top w:val="single" w:sz="8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5DA9" w14:textId="77777777" w:rsidR="00A02632" w:rsidRPr="00350F51" w:rsidRDefault="00A02632" w:rsidP="00B5516B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</w:p>
        </w:tc>
        <w:tc>
          <w:tcPr>
            <w:tcW w:w="1814" w:type="pct"/>
            <w:tcBorders>
              <w:top w:val="single" w:sz="8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1D1F" w14:textId="77777777" w:rsidR="00A02632" w:rsidRPr="001E5D17" w:rsidRDefault="00A02632" w:rsidP="00FD581A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</w:pPr>
          </w:p>
        </w:tc>
      </w:tr>
      <w:tr w:rsidR="00A02632" w14:paraId="23412D86" w14:textId="77777777" w:rsidTr="00A02632">
        <w:tc>
          <w:tcPr>
            <w:tcW w:w="1501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3E825" w14:textId="185CEA43" w:rsidR="00A02632" w:rsidRPr="00350F51" w:rsidRDefault="00A02632" w:rsidP="00B5516B">
            <w:pPr>
              <w:pStyle w:val="infoblue"/>
              <w:ind w:left="0"/>
              <w:jc w:val="left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>…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9AB4" w14:textId="77777777" w:rsidR="00A02632" w:rsidRPr="00350F51" w:rsidRDefault="00A02632" w:rsidP="00B5516B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</w:p>
        </w:tc>
        <w:tc>
          <w:tcPr>
            <w:tcW w:w="181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94E6" w14:textId="77777777" w:rsidR="00A02632" w:rsidRPr="001E5D17" w:rsidRDefault="00A02632" w:rsidP="00FD581A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</w:pPr>
          </w:p>
        </w:tc>
      </w:tr>
    </w:tbl>
    <w:p w14:paraId="6FDE9DE9" w14:textId="77777777" w:rsidR="001E5D17" w:rsidRDefault="001E5D17" w:rsidP="001E5D17"/>
    <w:p w14:paraId="78DB4A4F" w14:textId="40A68201" w:rsidR="001E5D17" w:rsidRPr="00350F51" w:rsidRDefault="001E5D17" w:rsidP="001E5D17">
      <w:pPr>
        <w:pStyle w:val="Heading2"/>
      </w:pPr>
      <w:r>
        <w:t>Pregled uporabnikov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8"/>
        <w:gridCol w:w="3052"/>
        <w:gridCol w:w="3286"/>
      </w:tblGrid>
      <w:tr w:rsidR="00A02632" w14:paraId="61C7FBBD" w14:textId="77777777" w:rsidTr="00F97F40">
        <w:tc>
          <w:tcPr>
            <w:tcW w:w="1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3DCC" w14:textId="77777777" w:rsidR="00A02632" w:rsidRPr="001E5D17" w:rsidRDefault="00A02632" w:rsidP="00F97F40">
            <w:pPr>
              <w:pStyle w:val="BodyText"/>
              <w:rPr>
                <w:rFonts w:asciiTheme="minorHAnsi" w:hAnsiTheme="minorHAnsi" w:cstheme="minorHAnsi"/>
                <w:noProof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 w:val="0"/>
                <w:sz w:val="22"/>
                <w:szCs w:val="22"/>
              </w:rPr>
              <w:t>Vloga</w:t>
            </w:r>
          </w:p>
        </w:tc>
        <w:tc>
          <w:tcPr>
            <w:tcW w:w="168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E6DD7" w14:textId="77777777" w:rsidR="00A02632" w:rsidRPr="001E5D17" w:rsidRDefault="00A02632" w:rsidP="00F97F40">
            <w:pPr>
              <w:pStyle w:val="BodyText"/>
              <w:rPr>
                <w:rFonts w:asciiTheme="minorHAnsi" w:hAnsiTheme="minorHAnsi" w:cstheme="minorHAnsi"/>
                <w:noProof w:val="0"/>
                <w:sz w:val="22"/>
                <w:szCs w:val="22"/>
              </w:rPr>
            </w:pPr>
            <w:r w:rsidRPr="001E5D17">
              <w:rPr>
                <w:rFonts w:asciiTheme="minorHAnsi" w:hAnsiTheme="minorHAnsi" w:cstheme="minorHAnsi"/>
                <w:b/>
                <w:bCs/>
                <w:noProof w:val="0"/>
                <w:sz w:val="22"/>
                <w:szCs w:val="22"/>
              </w:rPr>
              <w:t>Opis</w:t>
            </w:r>
          </w:p>
        </w:tc>
        <w:tc>
          <w:tcPr>
            <w:tcW w:w="181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88375" w14:textId="77777777" w:rsidR="00A02632" w:rsidRPr="001E5D17" w:rsidRDefault="00A02632" w:rsidP="00F97F40">
            <w:pPr>
              <w:pStyle w:val="BodyText"/>
              <w:rPr>
                <w:rFonts w:asciiTheme="minorHAnsi" w:hAnsiTheme="minorHAnsi" w:cstheme="minorHAnsi"/>
                <w:noProof w:val="0"/>
                <w:sz w:val="22"/>
                <w:szCs w:val="22"/>
              </w:rPr>
            </w:pPr>
            <w:r w:rsidRPr="001E5D17">
              <w:rPr>
                <w:rFonts w:asciiTheme="minorHAnsi" w:hAnsiTheme="minorHAnsi" w:cstheme="minorHAnsi"/>
                <w:b/>
                <w:bCs/>
                <w:noProof w:val="0"/>
                <w:sz w:val="22"/>
                <w:szCs w:val="22"/>
              </w:rPr>
              <w:t>Odgovornosti</w:t>
            </w:r>
          </w:p>
        </w:tc>
      </w:tr>
      <w:tr w:rsidR="00A02632" w14:paraId="55043359" w14:textId="77777777" w:rsidTr="00F97F40">
        <w:tc>
          <w:tcPr>
            <w:tcW w:w="1501" w:type="pct"/>
            <w:tcBorders>
              <w:top w:val="nil"/>
              <w:left w:val="single" w:sz="6" w:space="0" w:color="000000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17280" w14:textId="77777777" w:rsidR="00A02632" w:rsidRPr="00350F51" w:rsidRDefault="00A02632" w:rsidP="00F97F40">
            <w:pPr>
              <w:pStyle w:val="infoblue"/>
              <w:ind w:left="0"/>
              <w:jc w:val="left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 w:rsidRPr="00A02632"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>Vloga 1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8778" w14:textId="77777777" w:rsidR="00A02632" w:rsidRPr="00350F51" w:rsidRDefault="00A02632" w:rsidP="00F97F40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 w:rsidRPr="00350F51"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  <w:t xml:space="preserve"> 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3E0D0" w14:textId="77777777" w:rsidR="00A02632" w:rsidRPr="001E5D17" w:rsidRDefault="00A02632" w:rsidP="00F97F40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</w:pPr>
          </w:p>
        </w:tc>
      </w:tr>
      <w:tr w:rsidR="00A02632" w14:paraId="0A658E4D" w14:textId="77777777" w:rsidTr="00F97F40">
        <w:tc>
          <w:tcPr>
            <w:tcW w:w="1501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C87B" w14:textId="77777777" w:rsidR="00A02632" w:rsidRPr="00350F51" w:rsidRDefault="00A02632" w:rsidP="00F97F40">
            <w:pPr>
              <w:pStyle w:val="infoblue"/>
              <w:ind w:left="0"/>
              <w:jc w:val="left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 w:rsidRPr="00A02632"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 xml:space="preserve">Vloga </w:t>
            </w:r>
            <w:r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>2</w:t>
            </w:r>
          </w:p>
        </w:tc>
        <w:tc>
          <w:tcPr>
            <w:tcW w:w="1685" w:type="pct"/>
            <w:tcBorders>
              <w:top w:val="single" w:sz="8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1E6C8" w14:textId="77777777" w:rsidR="00A02632" w:rsidRPr="00350F51" w:rsidRDefault="00A02632" w:rsidP="00F97F40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</w:p>
        </w:tc>
        <w:tc>
          <w:tcPr>
            <w:tcW w:w="1814" w:type="pct"/>
            <w:tcBorders>
              <w:top w:val="single" w:sz="8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672A" w14:textId="77777777" w:rsidR="00A02632" w:rsidRPr="001E5D17" w:rsidRDefault="00A02632" w:rsidP="00F97F40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</w:pPr>
          </w:p>
        </w:tc>
      </w:tr>
      <w:tr w:rsidR="00A02632" w14:paraId="42C7B11F" w14:textId="77777777" w:rsidTr="00F97F40">
        <w:tc>
          <w:tcPr>
            <w:tcW w:w="1501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E3DB" w14:textId="77777777" w:rsidR="00A02632" w:rsidRPr="00350F51" w:rsidRDefault="00A02632" w:rsidP="00F97F40">
            <w:pPr>
              <w:pStyle w:val="infoblue"/>
              <w:ind w:left="0"/>
              <w:jc w:val="left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  <w:r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  <w:t>…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3821" w14:textId="77777777" w:rsidR="00A02632" w:rsidRPr="00350F51" w:rsidRDefault="00A02632" w:rsidP="00F97F40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auto"/>
                <w:sz w:val="22"/>
                <w:szCs w:val="22"/>
                <w:lang w:val="sl-SI"/>
              </w:rPr>
            </w:pPr>
          </w:p>
        </w:tc>
        <w:tc>
          <w:tcPr>
            <w:tcW w:w="181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00F4D" w14:textId="77777777" w:rsidR="00A02632" w:rsidRPr="001E5D17" w:rsidRDefault="00A02632" w:rsidP="00F97F40">
            <w:pPr>
              <w:pStyle w:val="infoblue"/>
              <w:ind w:left="0"/>
              <w:rPr>
                <w:rFonts w:asciiTheme="minorHAnsi" w:hAnsiTheme="minorHAnsi" w:cstheme="minorHAnsi"/>
                <w:noProof w:val="0"/>
                <w:color w:val="FF0000"/>
                <w:sz w:val="22"/>
                <w:szCs w:val="22"/>
                <w:lang w:val="sl-SI"/>
              </w:rPr>
            </w:pPr>
          </w:p>
        </w:tc>
      </w:tr>
    </w:tbl>
    <w:p w14:paraId="61CFC699" w14:textId="77777777" w:rsidR="001E5D17" w:rsidRDefault="001E5D17" w:rsidP="001E5D17">
      <w:pPr>
        <w:pStyle w:val="BodyText"/>
        <w:rPr>
          <w:noProof w:val="0"/>
        </w:rPr>
      </w:pPr>
      <w:r>
        <w:rPr>
          <w:noProof w:val="0"/>
        </w:rPr>
        <w:t> </w:t>
      </w:r>
    </w:p>
    <w:p w14:paraId="7B02BAF6" w14:textId="77777777" w:rsidR="001E5D17" w:rsidRDefault="001E5D17" w:rsidP="001E5D17">
      <w:pPr>
        <w:pStyle w:val="BodyText"/>
        <w:rPr>
          <w:noProof w:val="0"/>
        </w:rPr>
      </w:pPr>
    </w:p>
    <w:p w14:paraId="32CB7856" w14:textId="77777777" w:rsidR="00D47EF7" w:rsidRDefault="00D47EF7">
      <w:pPr>
        <w:spacing w:after="0"/>
        <w:rPr>
          <w:b/>
          <w:bCs/>
          <w:sz w:val="26"/>
          <w:szCs w:val="26"/>
        </w:rPr>
      </w:pPr>
      <w:r>
        <w:br w:type="page"/>
      </w:r>
    </w:p>
    <w:p w14:paraId="67CC6662" w14:textId="3C934A1A" w:rsidR="00027D93" w:rsidRPr="00F0250D" w:rsidRDefault="003A14A8" w:rsidP="00F0250D">
      <w:pPr>
        <w:pStyle w:val="Heading1"/>
      </w:pPr>
      <w:r w:rsidRPr="003A14A8">
        <w:lastRenderedPageBreak/>
        <w:t>Funkcionalnosti (lastnosti) produkta</w:t>
      </w:r>
    </w:p>
    <w:p w14:paraId="00611E4A" w14:textId="77777777" w:rsidR="003A14A8" w:rsidRDefault="003A14A8" w:rsidP="003A14A8">
      <w:pPr>
        <w:jc w:val="both"/>
      </w:pPr>
    </w:p>
    <w:p w14:paraId="3481FAFB" w14:textId="77777777" w:rsidR="003C7AC6" w:rsidRPr="003A14A8" w:rsidRDefault="003C7AC6" w:rsidP="003A14A8">
      <w:pPr>
        <w:jc w:val="both"/>
      </w:pPr>
    </w:p>
    <w:p w14:paraId="28D39F5A" w14:textId="2467B6C5" w:rsidR="003A14A8" w:rsidRDefault="000964BA" w:rsidP="003A14A8">
      <w:pPr>
        <w:pStyle w:val="Heading2"/>
      </w:pPr>
      <w:r w:rsidRPr="003C7AC6">
        <w:rPr>
          <w:color w:val="FF0000"/>
        </w:rPr>
        <w:t>Fu</w:t>
      </w:r>
      <w:r w:rsidR="007B5A4D" w:rsidRPr="003C7AC6">
        <w:rPr>
          <w:color w:val="FF0000"/>
        </w:rPr>
        <w:t>n</w:t>
      </w:r>
      <w:r w:rsidRPr="003C7AC6">
        <w:rPr>
          <w:color w:val="FF0000"/>
        </w:rPr>
        <w:t>kcionalnost 1</w:t>
      </w:r>
    </w:p>
    <w:p w14:paraId="59950873" w14:textId="03035E70" w:rsidR="003A14A8" w:rsidRDefault="000964BA" w:rsidP="003A14A8">
      <w:pPr>
        <w:rPr>
          <w:i/>
          <w:color w:val="FF0000"/>
        </w:rPr>
      </w:pPr>
      <w:r w:rsidRPr="007B5A4D">
        <w:rPr>
          <w:i/>
          <w:color w:val="FF0000"/>
        </w:rPr>
        <w:t>Opis funkcionalnosti 1, ki naj bo jasen in jedrnat</w:t>
      </w:r>
      <w:r w:rsidR="007B5A4D" w:rsidRPr="007B5A4D">
        <w:rPr>
          <w:i/>
          <w:color w:val="FF0000"/>
        </w:rPr>
        <w:t xml:space="preserve"> (cca. 3-5 stavkov).</w:t>
      </w:r>
    </w:p>
    <w:p w14:paraId="70556B86" w14:textId="77777777" w:rsidR="007B5A4D" w:rsidRPr="007B5A4D" w:rsidRDefault="007B5A4D" w:rsidP="003A14A8">
      <w:pPr>
        <w:rPr>
          <w:i/>
          <w:color w:val="FF0000"/>
        </w:rPr>
      </w:pPr>
    </w:p>
    <w:p w14:paraId="1738D904" w14:textId="51F34AB9" w:rsidR="003C7AC6" w:rsidRDefault="003C7AC6" w:rsidP="003C7AC6">
      <w:pPr>
        <w:pStyle w:val="Heading2"/>
      </w:pPr>
      <w:r w:rsidRPr="003C7AC6">
        <w:rPr>
          <w:color w:val="FF0000"/>
        </w:rPr>
        <w:t xml:space="preserve">Funkcionalnost </w:t>
      </w:r>
      <w:r>
        <w:rPr>
          <w:color w:val="FF0000"/>
        </w:rPr>
        <w:t>2</w:t>
      </w:r>
    </w:p>
    <w:p w14:paraId="1F497AF5" w14:textId="2E0B6F9B" w:rsidR="007B5A4D" w:rsidRDefault="007B5A4D" w:rsidP="007B5A4D">
      <w:pPr>
        <w:rPr>
          <w:i/>
          <w:color w:val="FF0000"/>
        </w:rPr>
      </w:pPr>
      <w:r w:rsidRPr="007B5A4D">
        <w:rPr>
          <w:i/>
          <w:color w:val="FF0000"/>
        </w:rPr>
        <w:t xml:space="preserve">Opis funkcionalnosti </w:t>
      </w:r>
      <w:r w:rsidR="003C7AC6">
        <w:rPr>
          <w:i/>
          <w:color w:val="FF0000"/>
        </w:rPr>
        <w:t>2</w:t>
      </w:r>
      <w:r w:rsidRPr="007B5A4D">
        <w:rPr>
          <w:i/>
          <w:color w:val="FF0000"/>
        </w:rPr>
        <w:t>, ki naj bo jasen in jedrnat (cca. 3-5 stavkov).</w:t>
      </w:r>
    </w:p>
    <w:p w14:paraId="742A3A3A" w14:textId="77777777" w:rsidR="007B5A4D" w:rsidRPr="007B5A4D" w:rsidRDefault="007B5A4D" w:rsidP="007B5A4D">
      <w:pPr>
        <w:rPr>
          <w:i/>
          <w:color w:val="FF0000"/>
        </w:rPr>
      </w:pPr>
    </w:p>
    <w:p w14:paraId="18FFCE2D" w14:textId="3DC5C550" w:rsidR="003C7AC6" w:rsidRDefault="003C7AC6" w:rsidP="003C7AC6">
      <w:pPr>
        <w:pStyle w:val="Heading2"/>
      </w:pPr>
      <w:r w:rsidRPr="003C7AC6">
        <w:rPr>
          <w:color w:val="FF0000"/>
        </w:rPr>
        <w:t xml:space="preserve">Funkcionalnost </w:t>
      </w:r>
      <w:r w:rsidRPr="003C7AC6">
        <w:rPr>
          <w:i/>
          <w:iCs/>
          <w:color w:val="FF0000"/>
        </w:rPr>
        <w:t>n</w:t>
      </w:r>
    </w:p>
    <w:p w14:paraId="12818C35" w14:textId="3894CB30" w:rsidR="007B5A4D" w:rsidRPr="007B5A4D" w:rsidRDefault="007B5A4D" w:rsidP="007B5A4D">
      <w:pPr>
        <w:rPr>
          <w:i/>
          <w:color w:val="FF0000"/>
        </w:rPr>
      </w:pPr>
      <w:r w:rsidRPr="007B5A4D">
        <w:rPr>
          <w:i/>
          <w:color w:val="FF0000"/>
        </w:rPr>
        <w:t xml:space="preserve">Opis funkcionalnosti </w:t>
      </w:r>
      <w:r w:rsidR="003C7AC6">
        <w:rPr>
          <w:i/>
          <w:color w:val="FF0000"/>
        </w:rPr>
        <w:t>n</w:t>
      </w:r>
      <w:r w:rsidRPr="007B5A4D">
        <w:rPr>
          <w:i/>
          <w:color w:val="FF0000"/>
        </w:rPr>
        <w:t>, ki naj bo jasen in jedrnat (cca. 3-5 stavkov).</w:t>
      </w:r>
    </w:p>
    <w:p w14:paraId="45721A50" w14:textId="77777777" w:rsidR="003A14A8" w:rsidRPr="003A14A8" w:rsidRDefault="003A14A8" w:rsidP="003A14A8">
      <w:pPr>
        <w:rPr>
          <w:i/>
          <w:color w:val="FF0000"/>
        </w:rPr>
      </w:pPr>
    </w:p>
    <w:sectPr w:rsidR="003A14A8" w:rsidRPr="003A14A8" w:rsidSect="00E6174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978E3" w14:textId="77777777" w:rsidR="00B97D30" w:rsidRDefault="00B97D30" w:rsidP="00BB5C4F">
      <w:pPr>
        <w:spacing w:after="0"/>
      </w:pPr>
      <w:r>
        <w:separator/>
      </w:r>
    </w:p>
  </w:endnote>
  <w:endnote w:type="continuationSeparator" w:id="0">
    <w:p w14:paraId="405D101E" w14:textId="77777777" w:rsidR="00B97D30" w:rsidRDefault="00B97D30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F5E0A" w14:textId="77777777" w:rsidR="00D17A99" w:rsidRPr="007564BD" w:rsidRDefault="00413C63" w:rsidP="00D17A99">
    <w:pPr>
      <w:pStyle w:val="Footer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9C4376">
      <w:rPr>
        <w:noProof/>
        <w:color w:val="006A8E"/>
        <w:sz w:val="18"/>
      </w:rPr>
      <w:t>2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000501">
      <w:rPr>
        <w:noProof/>
        <w:color w:val="006A8E"/>
        <w:sz w:val="18"/>
      </w:rPr>
      <w:t>1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15358" w14:textId="77777777" w:rsidR="00E61741" w:rsidRDefault="00E61741">
    <w:pPr>
      <w:pStyle w:val="Footer"/>
      <w:jc w:val="center"/>
    </w:pPr>
  </w:p>
  <w:p w14:paraId="1EF74D35" w14:textId="77777777" w:rsidR="007C4B80" w:rsidRDefault="007C4B80" w:rsidP="00D17A99">
    <w:pPr>
      <w:pStyle w:val="Footer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689B7" w14:textId="77777777" w:rsidR="00B97D30" w:rsidRDefault="00B97D30" w:rsidP="00BB5C4F">
      <w:pPr>
        <w:spacing w:after="0"/>
      </w:pPr>
      <w:r>
        <w:separator/>
      </w:r>
    </w:p>
  </w:footnote>
  <w:footnote w:type="continuationSeparator" w:id="0">
    <w:p w14:paraId="492A4D45" w14:textId="77777777" w:rsidR="00B97D30" w:rsidRDefault="00B97D30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AA8EF" w14:textId="0168BEFE" w:rsidR="00E61741" w:rsidRDefault="00E61741" w:rsidP="00F82A8D">
    <w:pPr>
      <w:pStyle w:val="Header"/>
      <w:jc w:val="right"/>
    </w:pPr>
    <w:r w:rsidRPr="00557D4B">
      <w:t xml:space="preserve">| </w:t>
    </w:r>
    <w:r w:rsidR="00F82A8D" w:rsidRPr="00CB6B34">
      <w:rPr>
        <w:i/>
        <w:color w:val="FF0000"/>
      </w:rPr>
      <w:t xml:space="preserve">Ekipa </w:t>
    </w:r>
    <w:r w:rsidR="00CB6B34" w:rsidRPr="00CB6B34">
      <w:rPr>
        <w:i/>
        <w:color w:val="FF000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00C3EA5A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08742941" w14:textId="77777777" w:rsidR="00EC413A" w:rsidRDefault="00EC413A" w:rsidP="00873802">
          <w:pPr>
            <w:pStyle w:val="Header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6B5F679F" w14:textId="77777777" w:rsidR="00EC413A" w:rsidRDefault="00143791" w:rsidP="00873802">
          <w:pPr>
            <w:pStyle w:val="Header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5FBAA47D" wp14:editId="1645498C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461723C4" w14:textId="77777777" w:rsidR="00EC413A" w:rsidRDefault="00143791" w:rsidP="00873802">
          <w:pPr>
            <w:pStyle w:val="Header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7B23362E" wp14:editId="10E27701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2EBD5097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7702317E" w14:textId="77777777" w:rsidR="00EC413A" w:rsidRDefault="00EC413A" w:rsidP="00873802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2A31B4D3" w14:textId="77777777" w:rsidR="00EC413A" w:rsidRDefault="00000501" w:rsidP="00873802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4FF2C005" w14:textId="77777777" w:rsidR="00EC413A" w:rsidRDefault="00EC413A" w:rsidP="00873802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2FC9835A" w14:textId="77777777" w:rsidR="00054766" w:rsidRPr="00B02A70" w:rsidRDefault="00054766" w:rsidP="00054766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3EC3"/>
    <w:multiLevelType w:val="hybridMultilevel"/>
    <w:tmpl w:val="F7004DA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6759"/>
    <w:multiLevelType w:val="hybridMultilevel"/>
    <w:tmpl w:val="D0FCD048"/>
    <w:lvl w:ilvl="0" w:tplc="CEAC2B3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65631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3F43102"/>
    <w:multiLevelType w:val="hybridMultilevel"/>
    <w:tmpl w:val="469666AC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DB480F"/>
    <w:multiLevelType w:val="hybridMultilevel"/>
    <w:tmpl w:val="9F3086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E500D"/>
    <w:multiLevelType w:val="hybridMultilevel"/>
    <w:tmpl w:val="652CDB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8914">
    <w:abstractNumId w:val="0"/>
  </w:num>
  <w:num w:numId="2" w16cid:durableId="926425291">
    <w:abstractNumId w:val="8"/>
  </w:num>
  <w:num w:numId="3" w16cid:durableId="1420371260">
    <w:abstractNumId w:val="4"/>
  </w:num>
  <w:num w:numId="4" w16cid:durableId="1895119903">
    <w:abstractNumId w:val="1"/>
  </w:num>
  <w:num w:numId="5" w16cid:durableId="1149519953">
    <w:abstractNumId w:val="10"/>
  </w:num>
  <w:num w:numId="6" w16cid:durableId="1566724381">
    <w:abstractNumId w:val="7"/>
  </w:num>
  <w:num w:numId="7" w16cid:durableId="1916430250">
    <w:abstractNumId w:val="5"/>
  </w:num>
  <w:num w:numId="8" w16cid:durableId="327752947">
    <w:abstractNumId w:val="6"/>
  </w:num>
  <w:num w:numId="9" w16cid:durableId="136722387">
    <w:abstractNumId w:val="2"/>
  </w:num>
  <w:num w:numId="10" w16cid:durableId="2051374582">
    <w:abstractNumId w:val="3"/>
  </w:num>
  <w:num w:numId="11" w16cid:durableId="665476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1"/>
    <w:rsid w:val="00000501"/>
    <w:rsid w:val="00015E8D"/>
    <w:rsid w:val="00027D93"/>
    <w:rsid w:val="00034B47"/>
    <w:rsid w:val="00051DAE"/>
    <w:rsid w:val="00051F90"/>
    <w:rsid w:val="00054766"/>
    <w:rsid w:val="000964BA"/>
    <w:rsid w:val="000B4C8D"/>
    <w:rsid w:val="000C393D"/>
    <w:rsid w:val="000F03C7"/>
    <w:rsid w:val="000F1A06"/>
    <w:rsid w:val="00143791"/>
    <w:rsid w:val="001A5336"/>
    <w:rsid w:val="001A5C21"/>
    <w:rsid w:val="001C0D76"/>
    <w:rsid w:val="001E5D17"/>
    <w:rsid w:val="00215201"/>
    <w:rsid w:val="00232CDF"/>
    <w:rsid w:val="002426D7"/>
    <w:rsid w:val="002636DC"/>
    <w:rsid w:val="00266618"/>
    <w:rsid w:val="0028526B"/>
    <w:rsid w:val="002E2D9F"/>
    <w:rsid w:val="00311139"/>
    <w:rsid w:val="003152D3"/>
    <w:rsid w:val="00333431"/>
    <w:rsid w:val="00350F51"/>
    <w:rsid w:val="00360823"/>
    <w:rsid w:val="00360BEB"/>
    <w:rsid w:val="00372BB6"/>
    <w:rsid w:val="003A14A8"/>
    <w:rsid w:val="003C7AC6"/>
    <w:rsid w:val="003D0201"/>
    <w:rsid w:val="003D6941"/>
    <w:rsid w:val="00400569"/>
    <w:rsid w:val="00410A6A"/>
    <w:rsid w:val="00413C63"/>
    <w:rsid w:val="00431E8E"/>
    <w:rsid w:val="00461A40"/>
    <w:rsid w:val="004821AD"/>
    <w:rsid w:val="00490F8F"/>
    <w:rsid w:val="004A48E8"/>
    <w:rsid w:val="004D33C0"/>
    <w:rsid w:val="004D4EC4"/>
    <w:rsid w:val="00520777"/>
    <w:rsid w:val="00522FDF"/>
    <w:rsid w:val="005376C1"/>
    <w:rsid w:val="00557D4B"/>
    <w:rsid w:val="00580A36"/>
    <w:rsid w:val="005B48A9"/>
    <w:rsid w:val="005D2334"/>
    <w:rsid w:val="005F5168"/>
    <w:rsid w:val="006459C4"/>
    <w:rsid w:val="006837C4"/>
    <w:rsid w:val="006A3EBA"/>
    <w:rsid w:val="006F685D"/>
    <w:rsid w:val="007138CE"/>
    <w:rsid w:val="007410DA"/>
    <w:rsid w:val="00751834"/>
    <w:rsid w:val="007554FD"/>
    <w:rsid w:val="007564BD"/>
    <w:rsid w:val="00784EB8"/>
    <w:rsid w:val="007B34C1"/>
    <w:rsid w:val="007B5A4D"/>
    <w:rsid w:val="007C4B80"/>
    <w:rsid w:val="00802ADD"/>
    <w:rsid w:val="0080304F"/>
    <w:rsid w:val="008045DE"/>
    <w:rsid w:val="00806214"/>
    <w:rsid w:val="00836D14"/>
    <w:rsid w:val="00873802"/>
    <w:rsid w:val="00884BE7"/>
    <w:rsid w:val="008C0530"/>
    <w:rsid w:val="008C40BA"/>
    <w:rsid w:val="008E151D"/>
    <w:rsid w:val="00957185"/>
    <w:rsid w:val="00962BBF"/>
    <w:rsid w:val="00976774"/>
    <w:rsid w:val="009956F4"/>
    <w:rsid w:val="009C4376"/>
    <w:rsid w:val="009D1978"/>
    <w:rsid w:val="00A02632"/>
    <w:rsid w:val="00A03F1E"/>
    <w:rsid w:val="00A307E1"/>
    <w:rsid w:val="00A32CF9"/>
    <w:rsid w:val="00A80086"/>
    <w:rsid w:val="00AB3644"/>
    <w:rsid w:val="00B02A70"/>
    <w:rsid w:val="00B1063D"/>
    <w:rsid w:val="00B13296"/>
    <w:rsid w:val="00B14DD9"/>
    <w:rsid w:val="00B462FF"/>
    <w:rsid w:val="00B46ADD"/>
    <w:rsid w:val="00B97D30"/>
    <w:rsid w:val="00BB5C4F"/>
    <w:rsid w:val="00C05FCE"/>
    <w:rsid w:val="00C25E11"/>
    <w:rsid w:val="00C25FF2"/>
    <w:rsid w:val="00C67561"/>
    <w:rsid w:val="00CB6B34"/>
    <w:rsid w:val="00CB7517"/>
    <w:rsid w:val="00CC67C2"/>
    <w:rsid w:val="00CC7DC8"/>
    <w:rsid w:val="00CD7DA4"/>
    <w:rsid w:val="00D17A99"/>
    <w:rsid w:val="00D47EF7"/>
    <w:rsid w:val="00D554AE"/>
    <w:rsid w:val="00D66B77"/>
    <w:rsid w:val="00D76383"/>
    <w:rsid w:val="00D82BE3"/>
    <w:rsid w:val="00D82FD2"/>
    <w:rsid w:val="00DA5A0E"/>
    <w:rsid w:val="00DC556E"/>
    <w:rsid w:val="00DC5A67"/>
    <w:rsid w:val="00DD2432"/>
    <w:rsid w:val="00DD3A72"/>
    <w:rsid w:val="00DE6B24"/>
    <w:rsid w:val="00E01C78"/>
    <w:rsid w:val="00E10BCB"/>
    <w:rsid w:val="00E560B8"/>
    <w:rsid w:val="00E567D4"/>
    <w:rsid w:val="00E61741"/>
    <w:rsid w:val="00E757D1"/>
    <w:rsid w:val="00EC413A"/>
    <w:rsid w:val="00EC5A5C"/>
    <w:rsid w:val="00ED2215"/>
    <w:rsid w:val="00EF0038"/>
    <w:rsid w:val="00F0250D"/>
    <w:rsid w:val="00F1084A"/>
    <w:rsid w:val="00F120A8"/>
    <w:rsid w:val="00F22984"/>
    <w:rsid w:val="00F75BC3"/>
    <w:rsid w:val="00F82A8D"/>
    <w:rsid w:val="00F83525"/>
    <w:rsid w:val="00FA1813"/>
    <w:rsid w:val="00FB756D"/>
    <w:rsid w:val="00FC6DC6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2E53FD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D1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569"/>
    <w:pPr>
      <w:numPr>
        <w:numId w:val="3"/>
      </w:numPr>
      <w:spacing w:before="480" w:after="0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69"/>
    <w:pPr>
      <w:numPr>
        <w:ilvl w:val="1"/>
        <w:numId w:val="3"/>
      </w:numPr>
      <w:spacing w:before="200" w:after="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69"/>
    <w:pPr>
      <w:numPr>
        <w:ilvl w:val="2"/>
        <w:numId w:val="3"/>
      </w:numPr>
      <w:spacing w:before="200" w:after="0" w:line="271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569"/>
    <w:pPr>
      <w:numPr>
        <w:ilvl w:val="3"/>
        <w:numId w:val="3"/>
      </w:num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569"/>
    <w:pPr>
      <w:numPr>
        <w:ilvl w:val="4"/>
        <w:numId w:val="3"/>
      </w:num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C4"/>
    <w:pPr>
      <w:numPr>
        <w:ilvl w:val="5"/>
        <w:numId w:val="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C4"/>
    <w:pPr>
      <w:numPr>
        <w:ilvl w:val="6"/>
        <w:numId w:val="3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C4"/>
    <w:pPr>
      <w:numPr>
        <w:ilvl w:val="7"/>
        <w:numId w:val="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C4"/>
    <w:pPr>
      <w:numPr>
        <w:ilvl w:val="8"/>
        <w:numId w:val="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056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400569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Heading4Char">
    <w:name w:val="Heading 4 Char"/>
    <w:link w:val="Heading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1DAE"/>
    <w:pPr>
      <w:pBdr>
        <w:bottom w:val="single" w:sz="4" w:space="1" w:color="auto"/>
      </w:pBdr>
      <w:contextualSpacing/>
    </w:pPr>
    <w:rPr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051DAE"/>
    <w:rPr>
      <w:rFonts w:ascii="Calibri" w:eastAsia="Times New Roman" w:hAnsi="Calibri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DAE"/>
    <w:pPr>
      <w:spacing w:after="600"/>
    </w:pPr>
    <w:rPr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4EC4"/>
    <w:rPr>
      <w:b/>
      <w:bCs/>
    </w:rPr>
  </w:style>
  <w:style w:type="character" w:styleId="Emphasis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4EC4"/>
    <w:pPr>
      <w:spacing w:after="0"/>
    </w:pPr>
  </w:style>
  <w:style w:type="paragraph" w:styleId="ListParagraph">
    <w:name w:val="List Paragraph"/>
    <w:basedOn w:val="Normal"/>
    <w:uiPriority w:val="34"/>
    <w:qFormat/>
    <w:rsid w:val="00E757D1"/>
    <w:pPr>
      <w:spacing w:after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4D4E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4D4EC4"/>
    <w:rPr>
      <w:b/>
      <w:bCs/>
      <w:i/>
      <w:iCs/>
    </w:rPr>
  </w:style>
  <w:style w:type="character" w:styleId="SubtleEmphasis">
    <w:name w:val="Subtle Emphasis"/>
    <w:uiPriority w:val="19"/>
    <w:qFormat/>
    <w:rsid w:val="004D4EC4"/>
    <w:rPr>
      <w:i/>
      <w:iCs/>
    </w:rPr>
  </w:style>
  <w:style w:type="character" w:styleId="IntenseEmphasis">
    <w:name w:val="Intense Emphasis"/>
    <w:uiPriority w:val="21"/>
    <w:qFormat/>
    <w:rsid w:val="004D4EC4"/>
    <w:rPr>
      <w:b/>
      <w:bCs/>
    </w:rPr>
  </w:style>
  <w:style w:type="character" w:styleId="SubtleReference">
    <w:name w:val="Subtle Reference"/>
    <w:uiPriority w:val="31"/>
    <w:qFormat/>
    <w:rsid w:val="004D4EC4"/>
    <w:rPr>
      <w:smallCaps/>
    </w:rPr>
  </w:style>
  <w:style w:type="character" w:styleId="IntenseReference">
    <w:name w:val="Intense Reference"/>
    <w:uiPriority w:val="32"/>
    <w:qFormat/>
    <w:rsid w:val="004D4EC4"/>
    <w:rPr>
      <w:smallCaps/>
      <w:spacing w:val="5"/>
      <w:u w:val="single"/>
    </w:rPr>
  </w:style>
  <w:style w:type="character" w:styleId="BookTitle">
    <w:name w:val="Book Title"/>
    <w:uiPriority w:val="33"/>
    <w:qFormat/>
    <w:rsid w:val="004D4EC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EC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C4F"/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C4F"/>
  </w:style>
  <w:style w:type="paragraph" w:styleId="BalloonText">
    <w:name w:val="Balloon Text"/>
    <w:basedOn w:val="Normal"/>
    <w:link w:val="BalloonTextChar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leGrid">
    <w:name w:val="Table Grid"/>
    <w:basedOn w:val="TableNormal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D0201"/>
    <w:pPr>
      <w:spacing w:after="0"/>
      <w:jc w:val="both"/>
    </w:pPr>
    <w:rPr>
      <w:rFonts w:ascii="Times New Roman" w:hAnsi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D0201"/>
    <w:rPr>
      <w:rFonts w:ascii="Times New Roman" w:hAnsi="Times New Roman"/>
      <w:noProof/>
      <w:sz w:val="24"/>
      <w:szCs w:val="24"/>
      <w:lang w:eastAsia="en-US"/>
    </w:rPr>
  </w:style>
  <w:style w:type="paragraph" w:customStyle="1" w:styleId="infoblue">
    <w:name w:val="infoblue"/>
    <w:basedOn w:val="Normal"/>
    <w:rsid w:val="003D0201"/>
    <w:pPr>
      <w:spacing w:line="240" w:lineRule="atLeast"/>
      <w:ind w:left="720"/>
      <w:jc w:val="both"/>
    </w:pPr>
    <w:rPr>
      <w:rFonts w:ascii="Times New Roman" w:hAnsi="Times New Roman"/>
      <w:i/>
      <w:iCs/>
      <w:noProof/>
      <w:color w:val="0000F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rsid w:val="00461A40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6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5E0B6BB-5202-4FDA-98B7-423EEE8B4D8D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c414fd7f-21c6-4d94-90e3-68400e5795fc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26982D8-C63A-4C38-A8F0-F8A1A78701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dopis-um-feri-1 (2).dotx</Template>
  <TotalTime>1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Lucija Brezočnik</cp:lastModifiedBy>
  <cp:revision>2</cp:revision>
  <dcterms:created xsi:type="dcterms:W3CDTF">2024-10-24T21:57:00Z</dcterms:created>
  <dcterms:modified xsi:type="dcterms:W3CDTF">2024-10-24T21:57:00Z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